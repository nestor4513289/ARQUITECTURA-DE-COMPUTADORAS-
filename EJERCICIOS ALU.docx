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174D" w14:textId="723487A0" w:rsidR="004A73BF" w:rsidRPr="0086678C" w:rsidRDefault="00904EEF" w:rsidP="007D5AC1">
      <w:pPr>
        <w:rPr>
          <w:lang w:val="en-US"/>
        </w:rPr>
      </w:pPr>
      <w:r w:rsidRPr="00084487">
        <w:rPr>
          <w:noProof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5D78FE4" wp14:editId="460BFA1B">
                <wp:simplePos x="0" y="0"/>
                <wp:positionH relativeFrom="margin">
                  <wp:posOffset>2918129</wp:posOffset>
                </wp:positionH>
                <wp:positionV relativeFrom="margin">
                  <wp:posOffset>1394791</wp:posOffset>
                </wp:positionV>
                <wp:extent cx="4848446" cy="4150581"/>
                <wp:effectExtent l="0" t="0" r="9525" b="254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446" cy="4150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8F139" w14:textId="77777777" w:rsidR="00DF2B07" w:rsidRPr="00DF2B07" w:rsidRDefault="00DF2B07" w:rsidP="00DF2B07">
                            <w:pPr>
                              <w:pStyle w:val="My"/>
                              <w:jc w:val="center"/>
                              <w:rPr>
                                <w:rStyle w:val="sow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2AFFEE" w14:textId="413656FE" w:rsidR="00DF2B07" w:rsidRPr="00223186" w:rsidRDefault="0083278A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23186">
                              <w:rPr>
                                <w:rStyle w:val="sowc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DOCENTE:</w:t>
                            </w:r>
                            <w:r w:rsidRPr="002231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04EEF" w:rsidRPr="00904EE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ALFREDO DE JESUS GUTIERREZ GOMEZ</w:t>
                            </w:r>
                          </w:p>
                          <w:p w14:paraId="53A940B3" w14:textId="77777777" w:rsidR="00DF2B07" w:rsidRPr="00223186" w:rsidRDefault="00DF2B07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23FAF5" w14:textId="00DC7CA8" w:rsidR="00DF2B07" w:rsidRPr="00223186" w:rsidRDefault="0083278A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2318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CARRERA: ING. SISTEMAS COMPUTACIONALES</w:t>
                            </w:r>
                            <w:r w:rsidR="00904EEF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 Y DIESEÑO DE SOFWARE</w:t>
                            </w:r>
                          </w:p>
                          <w:p w14:paraId="425F3A02" w14:textId="77777777" w:rsidR="00DF2B07" w:rsidRPr="00223186" w:rsidRDefault="00DF2B07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5A41309F" w14:textId="230BD485" w:rsidR="00DF2B07" w:rsidRPr="00223186" w:rsidRDefault="0083278A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2318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CUATRIMESTRE: 5</w:t>
                            </w:r>
                          </w:p>
                          <w:p w14:paraId="11F3320F" w14:textId="77777777" w:rsidR="00DF2B07" w:rsidRPr="00223186" w:rsidRDefault="00DF2B07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39D42B50" w14:textId="6EEE7925" w:rsidR="00DF2B07" w:rsidRPr="00223186" w:rsidRDefault="0083278A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2318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ALUMNO: NESTOR DE LA CRUZ PEREGRINO</w:t>
                            </w:r>
                          </w:p>
                          <w:p w14:paraId="1B8E68F1" w14:textId="77777777" w:rsidR="00DF2B07" w:rsidRPr="00223186" w:rsidRDefault="00DF2B07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  <w:p w14:paraId="1A7E1B2A" w14:textId="10B870F8" w:rsidR="00D73E1C" w:rsidRPr="00B54256" w:rsidRDefault="0083278A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2318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 xml:space="preserve">ACTIVIDAD: </w:t>
                            </w:r>
                            <w:r w:rsidR="00904EEF" w:rsidRPr="00904EE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EJERCICIOS U</w:t>
                            </w:r>
                            <w:r w:rsidR="00B54256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3</w:t>
                            </w:r>
                          </w:p>
                          <w:p w14:paraId="272B75F1" w14:textId="77777777" w:rsidR="00904EEF" w:rsidRDefault="00904EEF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14E354F" w14:textId="67E2910D" w:rsidR="00904EEF" w:rsidRPr="00904EEF" w:rsidRDefault="00904EEF" w:rsidP="00DF2B07">
                            <w:pPr>
                              <w:pStyle w:val="My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t>FECHA: 15/04/2023</w:t>
                            </w:r>
                          </w:p>
                          <w:p w14:paraId="69037427" w14:textId="60D3E80C" w:rsidR="0083278A" w:rsidRPr="00D73E1C" w:rsidRDefault="0083278A" w:rsidP="0083278A">
                            <w:pPr>
                              <w:pStyle w:val="My"/>
                              <w:jc w:val="center"/>
                              <w:rPr>
                                <w:rStyle w:val="sowc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2E4CE08" w14:textId="51BA3B98" w:rsidR="00D73E1C" w:rsidRPr="00D73E1C" w:rsidRDefault="00D73E1C" w:rsidP="007004A0">
                            <w:pPr>
                              <w:pStyle w:val="My"/>
                              <w:jc w:val="center"/>
                              <w:rPr>
                                <w:rStyle w:val="sowc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78F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9.75pt;margin-top:109.85pt;width:381.75pt;height:326.8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" filled="f" fillcolor="#fffffe" stroked="f" strokecolor="#212120" insetpen="t">
                <v:textbox inset="2.88pt,2.88pt,2.88pt,2.88pt">
                  <w:txbxContent>
                    <w:p w14:paraId="5458F139" w14:textId="77777777" w:rsidR="00DF2B07" w:rsidRPr="00DF2B07" w:rsidRDefault="00DF2B07" w:rsidP="00DF2B07">
                      <w:pPr>
                        <w:pStyle w:val="My"/>
                        <w:jc w:val="center"/>
                        <w:rPr>
                          <w:rStyle w:val="sow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732AFFEE" w14:textId="413656FE" w:rsidR="00DF2B07" w:rsidRPr="00223186" w:rsidRDefault="0083278A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23186">
                        <w:rPr>
                          <w:rStyle w:val="sowc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DOCENTE:</w:t>
                      </w:r>
                      <w:r w:rsidRPr="00223186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904EEF" w:rsidRPr="00904EEF">
                        <w:rPr>
                          <w:color w:val="FFFFFF" w:themeColor="background1"/>
                          <w:sz w:val="32"/>
                          <w:szCs w:val="32"/>
                        </w:rPr>
                        <w:t>ALFREDO DE JESUS GUTIERREZ GOMEZ</w:t>
                      </w:r>
                    </w:p>
                    <w:p w14:paraId="53A940B3" w14:textId="77777777" w:rsidR="00DF2B07" w:rsidRPr="00223186" w:rsidRDefault="00DF2B07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23FAF5" w14:textId="00DC7CA8" w:rsidR="00DF2B07" w:rsidRPr="00223186" w:rsidRDefault="0083278A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223186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CARRERA: ING. SISTEMAS COMPUTACIONALES</w:t>
                      </w:r>
                      <w:r w:rsidR="00904EEF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 Y DIESEÑO DE SOFWARE</w:t>
                      </w:r>
                    </w:p>
                    <w:p w14:paraId="425F3A02" w14:textId="77777777" w:rsidR="00DF2B07" w:rsidRPr="00223186" w:rsidRDefault="00DF2B07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</w:p>
                    <w:p w14:paraId="5A41309F" w14:textId="230BD485" w:rsidR="00DF2B07" w:rsidRPr="00223186" w:rsidRDefault="0083278A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223186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CUATRIMESTRE: 5</w:t>
                      </w:r>
                    </w:p>
                    <w:p w14:paraId="11F3320F" w14:textId="77777777" w:rsidR="00DF2B07" w:rsidRPr="00223186" w:rsidRDefault="00DF2B07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</w:p>
                    <w:p w14:paraId="39D42B50" w14:textId="6EEE7925" w:rsidR="00DF2B07" w:rsidRPr="00223186" w:rsidRDefault="0083278A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223186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ALUMNO: NESTOR DE LA CRUZ PEREGRINO</w:t>
                      </w:r>
                    </w:p>
                    <w:p w14:paraId="1B8E68F1" w14:textId="77777777" w:rsidR="00DF2B07" w:rsidRPr="00223186" w:rsidRDefault="00DF2B07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</w:p>
                    <w:p w14:paraId="1A7E1B2A" w14:textId="10B870F8" w:rsidR="00D73E1C" w:rsidRPr="00B54256" w:rsidRDefault="0083278A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</w:pPr>
                      <w:r w:rsidRPr="00223186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 xml:space="preserve">ACTIVIDAD: </w:t>
                      </w:r>
                      <w:r w:rsidR="00904EEF" w:rsidRPr="00904EEF">
                        <w:rPr>
                          <w:color w:val="FFFFFF" w:themeColor="background1"/>
                          <w:sz w:val="32"/>
                          <w:szCs w:val="32"/>
                        </w:rPr>
                        <w:tab/>
                        <w:t>EJERCICIOS U</w:t>
                      </w:r>
                      <w:r w:rsidR="00B54256"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3</w:t>
                      </w:r>
                    </w:p>
                    <w:p w14:paraId="272B75F1" w14:textId="77777777" w:rsidR="00904EEF" w:rsidRDefault="00904EEF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14E354F" w14:textId="67E2910D" w:rsidR="00904EEF" w:rsidRPr="00904EEF" w:rsidRDefault="00904EEF" w:rsidP="00DF2B07">
                      <w:pPr>
                        <w:pStyle w:val="My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val="es-MX"/>
                        </w:rPr>
                        <w:t>FECHA: 15/04/2023</w:t>
                      </w:r>
                    </w:p>
                    <w:p w14:paraId="69037427" w14:textId="60D3E80C" w:rsidR="0083278A" w:rsidRPr="00D73E1C" w:rsidRDefault="0083278A" w:rsidP="0083278A">
                      <w:pPr>
                        <w:pStyle w:val="My"/>
                        <w:jc w:val="center"/>
                        <w:rPr>
                          <w:rStyle w:val="sowc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  <w:p w14:paraId="72E4CE08" w14:textId="51BA3B98" w:rsidR="00D73E1C" w:rsidRPr="00D73E1C" w:rsidRDefault="00D73E1C" w:rsidP="007004A0">
                      <w:pPr>
                        <w:pStyle w:val="My"/>
                        <w:jc w:val="center"/>
                        <w:rPr>
                          <w:rStyle w:val="sowc"/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23186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441BC9BB" wp14:editId="38D14882">
                <wp:simplePos x="0" y="0"/>
                <wp:positionH relativeFrom="page">
                  <wp:align>right</wp:align>
                </wp:positionH>
                <wp:positionV relativeFrom="paragraph">
                  <wp:posOffset>651510</wp:posOffset>
                </wp:positionV>
                <wp:extent cx="10680700" cy="5168348"/>
                <wp:effectExtent l="0" t="0" r="6350" b="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700" cy="516834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571A" id="Rectángulo 47" o:spid="_x0000_s1026" style="position:absolute;margin-left:789.8pt;margin-top:51.3pt;width:841pt;height:406.95pt;z-index:25166131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" fillcolor="black [3200]" stroked="f">
                <v:fill opacity="32896f"/>
                <w10:wrap anchorx="page"/>
              </v:rect>
            </w:pict>
          </mc:Fallback>
        </mc:AlternateContent>
      </w:r>
      <w:r w:rsidR="00DB0B59" w:rsidRPr="00084487"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35399379" wp14:editId="6300A289">
                <wp:simplePos x="0" y="0"/>
                <wp:positionH relativeFrom="margin">
                  <wp:align>center</wp:align>
                </wp:positionH>
                <wp:positionV relativeFrom="page">
                  <wp:posOffset>1309523</wp:posOffset>
                </wp:positionV>
                <wp:extent cx="4686300" cy="1143000"/>
                <wp:effectExtent l="0" t="0" r="0" b="0"/>
                <wp:wrapNone/>
                <wp:docPr id="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491E69" w14:textId="2E7A0F34" w:rsidR="00DF2B07" w:rsidRPr="00223186" w:rsidRDefault="00904EEF" w:rsidP="00DF2B07">
                            <w:pPr>
                              <w:pStyle w:val="Ttulo1"/>
                              <w:jc w:val="center"/>
                              <w:rPr>
                                <w:rStyle w:val="sowc"/>
                                <w:color w:val="FFFFFF" w:themeColor="background1"/>
                                <w:sz w:val="56"/>
                                <w:szCs w:val="56"/>
                                <w:lang w:val="es-MX" w:eastAsia="es-MX"/>
                              </w:rPr>
                            </w:pPr>
                            <w:r w:rsidRPr="00904EEF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DESARROLLO PARA INTERNET I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9379" id="Text Box 132" o:spid="_x0000_s1027" type="#_x0000_t202" style="position:absolute;margin-left:0;margin-top:103.1pt;width:369pt;height:90pt;z-index:25166336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" filled="f" fillcolor="#fffffe" stroked="f" strokecolor="#212120" insetpen="t">
                <v:textbox inset="2.88pt,2.88pt,2.88pt,2.88pt">
                  <w:txbxContent>
                    <w:p w14:paraId="17491E69" w14:textId="2E7A0F34" w:rsidR="00DF2B07" w:rsidRPr="00223186" w:rsidRDefault="00904EEF" w:rsidP="00DF2B07">
                      <w:pPr>
                        <w:pStyle w:val="Ttulo1"/>
                        <w:jc w:val="center"/>
                        <w:rPr>
                          <w:rStyle w:val="sowc"/>
                          <w:color w:val="FFFFFF" w:themeColor="background1"/>
                          <w:sz w:val="56"/>
                          <w:szCs w:val="56"/>
                          <w:lang w:val="es-MX" w:eastAsia="es-MX"/>
                        </w:rPr>
                      </w:pPr>
                      <w:r w:rsidRPr="00904EEF">
                        <w:rPr>
                          <w:color w:val="FFFFFF" w:themeColor="background1"/>
                          <w:sz w:val="40"/>
                          <w:szCs w:val="40"/>
                        </w:rPr>
                        <w:t>DESARROLLO PARA INTERNET 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0B59">
        <w:rPr>
          <w:noProof/>
        </w:rPr>
        <w:drawing>
          <wp:anchor distT="0" distB="0" distL="114300" distR="114300" simplePos="0" relativeHeight="251660285" behindDoc="0" locked="0" layoutInCell="1" allowOverlap="1" wp14:anchorId="2C87CAE8" wp14:editId="48DE8B93">
            <wp:simplePos x="0" y="0"/>
            <wp:positionH relativeFrom="margin">
              <wp:posOffset>0</wp:posOffset>
            </wp:positionH>
            <wp:positionV relativeFrom="margin">
              <wp:posOffset>-955675</wp:posOffset>
            </wp:positionV>
            <wp:extent cx="10692130" cy="8008620"/>
            <wp:effectExtent l="0" t="0" r="0" b="0"/>
            <wp:wrapThrough wrapText="bothSides">
              <wp:wrapPolygon edited="0">
                <wp:start x="0" y="0"/>
                <wp:lineTo x="0" y="21528"/>
                <wp:lineTo x="21551" y="21528"/>
                <wp:lineTo x="21551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77B4ED" w14:textId="1BF08F08" w:rsidR="004A73BF" w:rsidRPr="0086678C" w:rsidRDefault="004A73BF" w:rsidP="007D5AC1">
      <w:pPr>
        <w:rPr>
          <w:lang w:val="en-US"/>
        </w:rPr>
      </w:pPr>
    </w:p>
    <w:p w14:paraId="3864944E" w14:textId="1E62FC3A" w:rsidR="004A73BF" w:rsidRPr="0086678C" w:rsidRDefault="00DB0B59" w:rsidP="007D5A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E08C25" wp14:editId="757735FA">
                <wp:simplePos x="0" y="0"/>
                <wp:positionH relativeFrom="margin">
                  <wp:align>center</wp:align>
                </wp:positionH>
                <wp:positionV relativeFrom="paragraph">
                  <wp:posOffset>18787</wp:posOffset>
                </wp:positionV>
                <wp:extent cx="8772487" cy="5151422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2487" cy="5151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23BB9" w14:textId="214A3917" w:rsidR="00EC5EF7" w:rsidRPr="00EC5EF7" w:rsidRDefault="00EC5EF7" w:rsidP="00EC5EF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</w:pPr>
                            <w:r w:rsidRPr="00EC5EF7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  <w:t>Introducción</w:t>
                            </w:r>
                          </w:p>
                          <w:p w14:paraId="425F7B35" w14:textId="64068209" w:rsidR="00EC5EF7" w:rsidRDefault="00EC5EF7" w:rsidP="00EC5E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68B76EAE" w14:textId="77777777" w:rsidR="00EC5EF7" w:rsidRDefault="00EC5EF7" w:rsidP="00EC5EF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2DF94827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F92C08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Las imágenes son un componente esencial de cualquier sitio web, ya que permiten visualizar el contenido de una forma más atractiva y fácil de entender. Por lo tanto, es fundamental que los desarrolladores web aprendan a utilizar las etiquetas de imagen en HTML para incluir imágenes en sus sitios web.</w:t>
                            </w:r>
                          </w:p>
                          <w:p w14:paraId="6E84BE2D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7580BC88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F92C08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Los ejercicios básicos con imágenes en HTML se centran en enseñar a los desarrolladores cómo insertar y formatear imágenes en sus páginas web. Estos ejercicios incluyen la creación de etiquetas de imagen, el ajuste del tamaño de la imagen, la adición de títulos y leyendas, y la creación de enlaces de imagen.</w:t>
                            </w:r>
                          </w:p>
                          <w:p w14:paraId="76939487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16B5E65F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F92C08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Además, los ejercicios también enseñan a los desarrolladores cómo optimizar las imágenes para la web, lo que es fundamental para garantizar que las páginas web se carguen rápidamente y sean accesibles para todos los usuarios.</w:t>
                            </w:r>
                          </w:p>
                          <w:p w14:paraId="735FD666" w14:textId="77777777" w:rsidR="00F92C08" w:rsidRPr="00F92C08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7425A567" w14:textId="3EB10BD4" w:rsidR="00954EBD" w:rsidRPr="00EC5EF7" w:rsidRDefault="00F92C08" w:rsidP="00F92C0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92C08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En general, los ejercicios para básicos con imágenes en HTML son esenciales para cualquier desarrollador web que desee crear contenido atractivo y visualmente agradable en línea. Al completar estos ejercicios, los desarrolladores pueden mejorar sus habilidades en HTML y asegurarse de que sus imágenes se integren de manera efectiva en sus sitios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8C25" id="Cuadro de texto 42" o:spid="_x0000_s1028" type="#_x0000_t202" style="position:absolute;margin-left:0;margin-top:1.5pt;width:690.75pt;height:40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" filled="f" stroked="f">
                <v:textbox>
                  <w:txbxContent>
                    <w:p w14:paraId="06823BB9" w14:textId="214A3917" w:rsidR="00EC5EF7" w:rsidRPr="00EC5EF7" w:rsidRDefault="00EC5EF7" w:rsidP="00EC5EF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444444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</w:pPr>
                      <w:r w:rsidRPr="00EC5EF7">
                        <w:rPr>
                          <w:rFonts w:ascii="Arial" w:hAnsi="Arial" w:cs="Arial"/>
                          <w:b/>
                          <w:bCs/>
                          <w:color w:val="444444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  <w:t>Introducción</w:t>
                      </w:r>
                    </w:p>
                    <w:p w14:paraId="425F7B35" w14:textId="64068209" w:rsidR="00EC5EF7" w:rsidRDefault="00EC5EF7" w:rsidP="00EC5E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68B76EAE" w14:textId="77777777" w:rsidR="00EC5EF7" w:rsidRDefault="00EC5EF7" w:rsidP="00EC5EF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2DF94827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F92C08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Las imágenes son un componente esencial de cualquier sitio web, ya que permiten visualizar el contenido de una forma más atractiva y fácil de entender. Por lo tanto, es fundamental que los desarrolladores web aprendan a utilizar las etiquetas de imagen en HTML para incluir imágenes en sus sitios web.</w:t>
                      </w:r>
                    </w:p>
                    <w:p w14:paraId="6E84BE2D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7580BC88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F92C08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Los ejercicios básicos con imágenes en HTML se centran en enseñar a los desarrolladores cómo insertar y formatear imágenes en sus páginas web. Estos ejercicios incluyen la creación de etiquetas de imagen, el ajuste del tamaño de la imagen, la adición de títulos y leyendas, y la creación de enlaces de imagen.</w:t>
                      </w:r>
                    </w:p>
                    <w:p w14:paraId="76939487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16B5E65F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F92C08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Además, los ejercicios también enseñan a los desarrolladores cómo optimizar las imágenes para la web, lo que es fundamental para garantizar que las páginas web se carguen rápidamente y sean accesibles para todos los usuarios.</w:t>
                      </w:r>
                    </w:p>
                    <w:p w14:paraId="735FD666" w14:textId="77777777" w:rsidR="00F92C08" w:rsidRPr="00F92C08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7425A567" w14:textId="3EB10BD4" w:rsidR="00954EBD" w:rsidRPr="00EC5EF7" w:rsidRDefault="00F92C08" w:rsidP="00F92C0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92C08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En general, los ejercicios para básicos con imágenes en HTML son esenciales para cualquier desarrollador web que desee crear contenido atractivo y visualmente agradable en línea. Al completar estos ejercicios, los desarrolladores pueden mejorar sus habilidades en HTML y asegurarse de que sus imágenes se integren de manera efectiva en sus sitios web.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9A549F" w14:textId="3AAB0D10" w:rsidR="004A73BF" w:rsidRPr="0086678C" w:rsidRDefault="004A73BF" w:rsidP="007D5AC1">
      <w:pPr>
        <w:rPr>
          <w:lang w:val="en-US"/>
        </w:rPr>
      </w:pPr>
    </w:p>
    <w:p w14:paraId="0CAD1AE7" w14:textId="315A1FB7" w:rsidR="004A73BF" w:rsidRPr="0086678C" w:rsidRDefault="004A73BF" w:rsidP="007D5AC1">
      <w:pPr>
        <w:rPr>
          <w:lang w:val="en-US"/>
        </w:rPr>
      </w:pPr>
    </w:p>
    <w:p w14:paraId="67EDB9CD" w14:textId="4C5342A6" w:rsidR="004A73BF" w:rsidRPr="0086678C" w:rsidRDefault="004A73BF" w:rsidP="007D5AC1">
      <w:pPr>
        <w:rPr>
          <w:lang w:val="en-US"/>
        </w:rPr>
      </w:pPr>
    </w:p>
    <w:p w14:paraId="25FDDBEB" w14:textId="15029035" w:rsidR="004A73BF" w:rsidRPr="0086678C" w:rsidRDefault="004A73BF" w:rsidP="007D5AC1">
      <w:pPr>
        <w:rPr>
          <w:lang w:val="en-US"/>
        </w:rPr>
      </w:pPr>
    </w:p>
    <w:p w14:paraId="16EA962C" w14:textId="16389494" w:rsidR="004A73BF" w:rsidRPr="0086678C" w:rsidRDefault="004A73BF" w:rsidP="007D5AC1">
      <w:pPr>
        <w:rPr>
          <w:lang w:val="en-US"/>
        </w:rPr>
      </w:pPr>
    </w:p>
    <w:p w14:paraId="408FDA9E" w14:textId="01345829" w:rsidR="004A73BF" w:rsidRPr="0086678C" w:rsidRDefault="004A73BF" w:rsidP="007D5AC1">
      <w:pPr>
        <w:rPr>
          <w:lang w:val="en-US"/>
        </w:rPr>
      </w:pPr>
    </w:p>
    <w:p w14:paraId="69C2C7EC" w14:textId="7AE88B76" w:rsidR="004A73BF" w:rsidRPr="0086678C" w:rsidRDefault="004A73BF" w:rsidP="007D5AC1">
      <w:pPr>
        <w:rPr>
          <w:lang w:val="en-US"/>
        </w:rPr>
      </w:pPr>
    </w:p>
    <w:p w14:paraId="707C917B" w14:textId="056F0831" w:rsidR="004A73BF" w:rsidRPr="0086678C" w:rsidRDefault="004A73BF" w:rsidP="007D5AC1">
      <w:pPr>
        <w:rPr>
          <w:lang w:val="en-US"/>
        </w:rPr>
      </w:pPr>
    </w:p>
    <w:p w14:paraId="75E61956" w14:textId="39319C32" w:rsidR="004A73BF" w:rsidRPr="0086678C" w:rsidRDefault="004A73BF" w:rsidP="007D5AC1">
      <w:pPr>
        <w:rPr>
          <w:lang w:val="en-US"/>
        </w:rPr>
      </w:pPr>
    </w:p>
    <w:p w14:paraId="1766E99D" w14:textId="49CF4623" w:rsidR="004A73BF" w:rsidRPr="0086678C" w:rsidRDefault="004A73BF" w:rsidP="007D5AC1">
      <w:pPr>
        <w:rPr>
          <w:lang w:val="en-US"/>
        </w:rPr>
      </w:pPr>
    </w:p>
    <w:p w14:paraId="621CD8C4" w14:textId="36D89C44" w:rsidR="004A73BF" w:rsidRPr="0086678C" w:rsidRDefault="004A73BF" w:rsidP="007D5AC1">
      <w:pPr>
        <w:rPr>
          <w:lang w:val="en-US"/>
        </w:rPr>
      </w:pPr>
    </w:p>
    <w:p w14:paraId="07B4C1E8" w14:textId="1A4D0A00" w:rsidR="004A73BF" w:rsidRPr="0086678C" w:rsidRDefault="004A73BF" w:rsidP="007D5AC1">
      <w:pPr>
        <w:rPr>
          <w:lang w:val="en-US"/>
        </w:rPr>
      </w:pPr>
    </w:p>
    <w:p w14:paraId="3C7F8792" w14:textId="06E2249D" w:rsidR="004A73BF" w:rsidRPr="0086678C" w:rsidRDefault="004A73BF" w:rsidP="007D5AC1">
      <w:pPr>
        <w:rPr>
          <w:lang w:val="en-US"/>
        </w:rPr>
      </w:pPr>
    </w:p>
    <w:p w14:paraId="0380BEEA" w14:textId="3163EC05" w:rsidR="004A73BF" w:rsidRPr="0086678C" w:rsidRDefault="004A73BF" w:rsidP="007D5AC1">
      <w:pPr>
        <w:rPr>
          <w:lang w:val="en-US"/>
        </w:rPr>
      </w:pPr>
    </w:p>
    <w:p w14:paraId="7D28C66F" w14:textId="77777777" w:rsidR="004A73BF" w:rsidRPr="0086678C" w:rsidRDefault="00F0441F" w:rsidP="00F0441F">
      <w:pPr>
        <w:tabs>
          <w:tab w:val="left" w:pos="3153"/>
        </w:tabs>
        <w:rPr>
          <w:lang w:val="en-US"/>
        </w:rPr>
      </w:pPr>
      <w:r w:rsidRPr="0086678C">
        <w:rPr>
          <w:lang w:val="en-US"/>
        </w:rPr>
        <w:tab/>
      </w:r>
    </w:p>
    <w:p w14:paraId="20518FB4" w14:textId="77777777" w:rsidR="004A73BF" w:rsidRPr="0086678C" w:rsidRDefault="004A73BF" w:rsidP="007D5AC1">
      <w:pPr>
        <w:rPr>
          <w:lang w:val="en-US"/>
        </w:rPr>
      </w:pPr>
    </w:p>
    <w:p w14:paraId="7402BE22" w14:textId="0EB349EE" w:rsidR="004A73BF" w:rsidRPr="0086678C" w:rsidRDefault="004A73BF" w:rsidP="007D5AC1">
      <w:pPr>
        <w:rPr>
          <w:lang w:val="en-US"/>
        </w:rPr>
      </w:pPr>
    </w:p>
    <w:p w14:paraId="28452513" w14:textId="77777777" w:rsidR="004A73BF" w:rsidRPr="0086678C" w:rsidRDefault="004A73BF" w:rsidP="007D5AC1">
      <w:pPr>
        <w:rPr>
          <w:lang w:val="en-US"/>
        </w:rPr>
      </w:pPr>
    </w:p>
    <w:p w14:paraId="7FAC1427" w14:textId="77777777" w:rsidR="004A73BF" w:rsidRPr="0086678C" w:rsidRDefault="004A73BF" w:rsidP="007D5AC1">
      <w:pPr>
        <w:rPr>
          <w:lang w:val="en-US"/>
        </w:rPr>
      </w:pPr>
    </w:p>
    <w:p w14:paraId="078E1C99" w14:textId="0B9047BB" w:rsidR="004A73BF" w:rsidRPr="0086678C" w:rsidRDefault="004A73BF" w:rsidP="007D5AC1">
      <w:pPr>
        <w:rPr>
          <w:lang w:val="en-US"/>
        </w:rPr>
      </w:pPr>
    </w:p>
    <w:p w14:paraId="71EBD9F1" w14:textId="77777777" w:rsidR="004A73BF" w:rsidRPr="0086678C" w:rsidRDefault="004A73BF" w:rsidP="007D5AC1">
      <w:pPr>
        <w:rPr>
          <w:lang w:val="en-US"/>
        </w:rPr>
      </w:pPr>
    </w:p>
    <w:p w14:paraId="0014F3E2" w14:textId="77777777" w:rsidR="004A73BF" w:rsidRPr="0086678C" w:rsidRDefault="004A73BF" w:rsidP="007D5AC1">
      <w:pPr>
        <w:rPr>
          <w:lang w:val="en-US"/>
        </w:rPr>
      </w:pPr>
    </w:p>
    <w:p w14:paraId="3EDCC5FF" w14:textId="169A0D1C" w:rsidR="004A73BF" w:rsidRPr="0086678C" w:rsidRDefault="004A73BF" w:rsidP="007D5AC1">
      <w:pPr>
        <w:rPr>
          <w:lang w:val="en-US"/>
        </w:rPr>
      </w:pPr>
    </w:p>
    <w:p w14:paraId="36A49783" w14:textId="77777777" w:rsidR="004A73BF" w:rsidRPr="0086678C" w:rsidRDefault="004A73BF" w:rsidP="004A73BF">
      <w:pPr>
        <w:pStyle w:val="My"/>
        <w:jc w:val="right"/>
        <w:rPr>
          <w:rStyle w:val="sowc"/>
          <w:lang w:val="en-US"/>
        </w:rPr>
      </w:pPr>
    </w:p>
    <w:p w14:paraId="635555D4" w14:textId="77777777" w:rsidR="004A73BF" w:rsidRPr="0086678C" w:rsidRDefault="004A73BF" w:rsidP="007D5AC1">
      <w:pPr>
        <w:rPr>
          <w:lang w:val="en-US"/>
        </w:rPr>
      </w:pPr>
    </w:p>
    <w:p w14:paraId="5BCA8CAA" w14:textId="7FB2650C" w:rsidR="004A73BF" w:rsidRPr="0086678C" w:rsidRDefault="004A73BF" w:rsidP="007D5AC1">
      <w:pPr>
        <w:rPr>
          <w:lang w:val="en-US"/>
        </w:rPr>
      </w:pPr>
    </w:p>
    <w:p w14:paraId="0483501F" w14:textId="77777777" w:rsidR="004A73BF" w:rsidRPr="0086678C" w:rsidRDefault="004A73BF" w:rsidP="007D5AC1">
      <w:pPr>
        <w:rPr>
          <w:lang w:val="en-US"/>
        </w:rPr>
      </w:pPr>
    </w:p>
    <w:p w14:paraId="3CA55A21" w14:textId="77777777" w:rsidR="004A73BF" w:rsidRPr="0086678C" w:rsidRDefault="004A73BF" w:rsidP="007D5AC1">
      <w:pPr>
        <w:rPr>
          <w:lang w:val="en-US"/>
        </w:rPr>
      </w:pPr>
    </w:p>
    <w:p w14:paraId="2E7F658D" w14:textId="77777777" w:rsidR="004A73BF" w:rsidRPr="0086678C" w:rsidRDefault="004A73BF" w:rsidP="007D5AC1">
      <w:pPr>
        <w:rPr>
          <w:lang w:val="en-US"/>
        </w:rPr>
      </w:pPr>
    </w:p>
    <w:p w14:paraId="6867A996" w14:textId="77777777" w:rsidR="004A73BF" w:rsidRPr="0086678C" w:rsidRDefault="004A73BF" w:rsidP="007D5AC1">
      <w:pPr>
        <w:rPr>
          <w:lang w:val="en-US"/>
        </w:rPr>
      </w:pPr>
    </w:p>
    <w:p w14:paraId="6BE1D7C0" w14:textId="550A4C13" w:rsidR="004A73BF" w:rsidRPr="0086678C" w:rsidRDefault="004A73BF" w:rsidP="007D5AC1">
      <w:pPr>
        <w:rPr>
          <w:lang w:val="en-US"/>
        </w:rPr>
      </w:pPr>
    </w:p>
    <w:p w14:paraId="521ECF0B" w14:textId="77777777" w:rsidR="004A73BF" w:rsidRPr="0086678C" w:rsidRDefault="004A73BF" w:rsidP="007D5AC1">
      <w:pPr>
        <w:rPr>
          <w:lang w:val="en-US"/>
        </w:rPr>
      </w:pPr>
    </w:p>
    <w:p w14:paraId="02F9C13A" w14:textId="77777777" w:rsidR="004A73BF" w:rsidRPr="0086678C" w:rsidRDefault="004A73BF" w:rsidP="007D5AC1">
      <w:pPr>
        <w:rPr>
          <w:lang w:val="en-US"/>
        </w:rPr>
      </w:pPr>
    </w:p>
    <w:p w14:paraId="42767495" w14:textId="77777777" w:rsidR="004A73BF" w:rsidRPr="0086678C" w:rsidRDefault="004A73BF" w:rsidP="007D5AC1">
      <w:pPr>
        <w:rPr>
          <w:lang w:val="en-US"/>
        </w:rPr>
      </w:pPr>
    </w:p>
    <w:p w14:paraId="77C58B43" w14:textId="123B1FC4" w:rsidR="0083278A" w:rsidRDefault="0083278A">
      <w:pPr>
        <w:rPr>
          <w:lang w:val="en-US"/>
        </w:rPr>
      </w:pPr>
    </w:p>
    <w:p w14:paraId="16D5C20F" w14:textId="5705B516" w:rsidR="00FB6E04" w:rsidRDefault="006363B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00EB1B" wp14:editId="7E2CFBBE">
                <wp:simplePos x="0" y="0"/>
                <wp:positionH relativeFrom="margin">
                  <wp:align>center</wp:align>
                </wp:positionH>
                <wp:positionV relativeFrom="paragraph">
                  <wp:posOffset>2658994</wp:posOffset>
                </wp:positionV>
                <wp:extent cx="9295075" cy="1502797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5075" cy="1502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50177" w14:textId="4C40A41B" w:rsidR="006363BE" w:rsidRPr="006363BE" w:rsidRDefault="006363B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hyperlink r:id="rId8" w:history="1">
                              <w:r w:rsidRPr="006363BE">
                                <w:rPr>
                                  <w:rStyle w:val="Hipervnculo"/>
                                  <w:sz w:val="72"/>
                                  <w:szCs w:val="72"/>
                                </w:rPr>
                                <w:t>https://github.com/nestor4513289/Html/tree/main/ejercicios%20HTML/Ejercicios%20U3</w:t>
                              </w:r>
                            </w:hyperlink>
                          </w:p>
                          <w:p w14:paraId="5255D075" w14:textId="77777777" w:rsidR="006363BE" w:rsidRDefault="00636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EB1B" id="Cuadro de texto 3" o:spid="_x0000_s1029" type="#_x0000_t202" style="position:absolute;margin-left:0;margin-top:209.35pt;width:731.9pt;height:118.35pt;z-index:251727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" filled="f" stroked="f">
                <v:textbox>
                  <w:txbxContent>
                    <w:p w14:paraId="59150177" w14:textId="4C40A41B" w:rsidR="006363BE" w:rsidRPr="006363BE" w:rsidRDefault="006363BE">
                      <w:pPr>
                        <w:rPr>
                          <w:sz w:val="72"/>
                          <w:szCs w:val="72"/>
                        </w:rPr>
                      </w:pPr>
                      <w:hyperlink r:id="rId9" w:history="1">
                        <w:r w:rsidRPr="006363BE">
                          <w:rPr>
                            <w:rStyle w:val="Hipervnculo"/>
                            <w:sz w:val="72"/>
                            <w:szCs w:val="72"/>
                          </w:rPr>
                          <w:t>https://github.com/nestor4513289/Html/tree/main/ejercicios%20HTML/Ejercicios%20U3</w:t>
                        </w:r>
                      </w:hyperlink>
                    </w:p>
                    <w:p w14:paraId="5255D075" w14:textId="77777777" w:rsidR="006363BE" w:rsidRDefault="006363BE"/>
                  </w:txbxContent>
                </v:textbox>
                <w10:wrap anchorx="margin"/>
              </v:shape>
            </w:pict>
          </mc:Fallback>
        </mc:AlternateContent>
      </w:r>
      <w:r w:rsidR="00FB6E04">
        <w:rPr>
          <w:lang w:val="en-US"/>
        </w:rPr>
        <w:br w:type="page"/>
      </w:r>
    </w:p>
    <w:p w14:paraId="724B66F8" w14:textId="42A4A6C5" w:rsidR="00A8278D" w:rsidRPr="00A8278D" w:rsidRDefault="00494FED" w:rsidP="00A8278D">
      <w:pPr>
        <w:tabs>
          <w:tab w:val="left" w:pos="142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B9EA1C" wp14:editId="496098C8">
                <wp:simplePos x="0" y="0"/>
                <wp:positionH relativeFrom="margin">
                  <wp:align>center</wp:align>
                </wp:positionH>
                <wp:positionV relativeFrom="paragraph">
                  <wp:posOffset>-253692</wp:posOffset>
                </wp:positionV>
                <wp:extent cx="8102600" cy="5773479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0" cy="5773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867B1" w14:textId="0EA925D8" w:rsidR="00B26AEE" w:rsidRPr="00B26AEE" w:rsidRDefault="00B26AEE" w:rsidP="00B26AEE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</w:pPr>
                            <w:r w:rsidRPr="00B26AEE">
                              <w:rPr>
                                <w:rFonts w:ascii="Arial" w:hAnsi="Arial" w:cs="Arial"/>
                                <w:b/>
                                <w:bCs/>
                                <w:color w:val="444444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  <w:t xml:space="preserve">Conclusión </w:t>
                            </w:r>
                          </w:p>
                          <w:p w14:paraId="781097FE" w14:textId="77777777" w:rsidR="00B26AEE" w:rsidRDefault="00B26AEE" w:rsidP="00B26AEE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21ED8EC1" w14:textId="77777777" w:rsidR="007548E7" w:rsidRPr="007548E7" w:rsidRDefault="007548E7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7548E7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En conclusión, los ejercicios para básicos con imágenes en HTML son una herramienta esencial para cualquier desarrollador web que desee mejorar sus habilidades en la inclusión y formato de imágenes en sus páginas web.</w:t>
                            </w:r>
                          </w:p>
                          <w:p w14:paraId="003F1833" w14:textId="77777777" w:rsidR="00D145FA" w:rsidRDefault="00D145FA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38AB3617" w14:textId="0F8FFA80" w:rsidR="007548E7" w:rsidRPr="007548E7" w:rsidRDefault="007548E7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7548E7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Estos ejercicios permiten a los desarrolladores aprender a utilizar etiquetas de imagen en HTML para agregar imágenes atractivas a sus páginas web y optimizarlas para que se carguen rápidamente y sean accesibles para todos los usuarios.</w:t>
                            </w:r>
                          </w:p>
                          <w:p w14:paraId="15CA80CB" w14:textId="77777777" w:rsidR="00D145FA" w:rsidRDefault="00D145FA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2768F6E0" w14:textId="4CB34E2A" w:rsidR="007548E7" w:rsidRPr="007548E7" w:rsidRDefault="007548E7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  <w:r w:rsidRPr="007548E7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Los ejercicios también incluyen la creación de títulos y leyendas para imágenes, lo que ayuda a mejorar la accesibilidad web y la comprensión del contenido de la página por parte de los usuarios. Además, los desarrolladores pueden aprender a crear enlaces de imagen, lo que es útil para dirigir a los usuarios a otras páginas o secciones relevantes.</w:t>
                            </w:r>
                          </w:p>
                          <w:p w14:paraId="00D3A7A6" w14:textId="77777777" w:rsidR="007548E7" w:rsidRPr="007548E7" w:rsidRDefault="007548E7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</w:pPr>
                          </w:p>
                          <w:p w14:paraId="2510BC33" w14:textId="764BD24C" w:rsidR="00FB6E04" w:rsidRPr="00B26AEE" w:rsidRDefault="007548E7" w:rsidP="007548E7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548E7">
                              <w:rPr>
                                <w:rFonts w:ascii="Arial" w:hAnsi="Arial" w:cs="Arial"/>
                                <w:color w:val="444444"/>
                                <w:shd w:val="clear" w:color="auto" w:fill="FFFFFF"/>
                              </w:rPr>
                              <w:t>En general, los ejercicios para básicos con imágenes en HTML son una herramienta fundamental para los desarrolladores web que desean crear contenido visualmente atractivo y mejorar su habilidad en la inclusión de imágenes en sus páginas web. A través de estos ejercicios, los desarrolladores pueden mejorar su conocimiento y habilidades en HTML y crear páginas web más atractivas y accesibles.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EA1C" id="Cuadro de texto 44" o:spid="_x0000_s1030" type="#_x0000_t202" style="position:absolute;margin-left:0;margin-top:-20pt;width:638pt;height:454.6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" filled="f" stroked="f">
                <v:textbox>
                  <w:txbxContent>
                    <w:p w14:paraId="755867B1" w14:textId="0EA925D8" w:rsidR="00B26AEE" w:rsidRPr="00B26AEE" w:rsidRDefault="00B26AEE" w:rsidP="00B26AEE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444444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</w:pPr>
                      <w:r w:rsidRPr="00B26AEE">
                        <w:rPr>
                          <w:rFonts w:ascii="Arial" w:hAnsi="Arial" w:cs="Arial"/>
                          <w:b/>
                          <w:bCs/>
                          <w:color w:val="444444"/>
                          <w:sz w:val="28"/>
                          <w:szCs w:val="28"/>
                          <w:shd w:val="clear" w:color="auto" w:fill="FFFFFF"/>
                          <w:lang w:val="es-MX"/>
                        </w:rPr>
                        <w:t xml:space="preserve">Conclusión </w:t>
                      </w:r>
                    </w:p>
                    <w:p w14:paraId="781097FE" w14:textId="77777777" w:rsidR="00B26AEE" w:rsidRDefault="00B26AEE" w:rsidP="00B26AEE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21ED8EC1" w14:textId="77777777" w:rsidR="007548E7" w:rsidRPr="007548E7" w:rsidRDefault="007548E7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7548E7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En conclusión, los ejercicios para básicos con imágenes en HTML son una herramienta esencial para cualquier desarrollador web que desee mejorar sus habilidades en la inclusión y formato de imágenes en sus páginas web.</w:t>
                      </w:r>
                    </w:p>
                    <w:p w14:paraId="003F1833" w14:textId="77777777" w:rsidR="00D145FA" w:rsidRDefault="00D145FA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38AB3617" w14:textId="0F8FFA80" w:rsidR="007548E7" w:rsidRPr="007548E7" w:rsidRDefault="007548E7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7548E7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Estos ejercicios permiten a los desarrolladores aprender a utilizar etiquetas de imagen en HTML para agregar imágenes atractivas a sus páginas web y optimizarlas para que se carguen rápidamente y sean accesibles para todos los usuarios.</w:t>
                      </w:r>
                    </w:p>
                    <w:p w14:paraId="15CA80CB" w14:textId="77777777" w:rsidR="00D145FA" w:rsidRDefault="00D145FA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2768F6E0" w14:textId="4CB34E2A" w:rsidR="007548E7" w:rsidRPr="007548E7" w:rsidRDefault="007548E7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  <w:r w:rsidRPr="007548E7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Los ejercicios también incluyen la creación de títulos y leyendas para imágenes, lo que ayuda a mejorar la accesibilidad web y la comprensión del contenido de la página por parte de los usuarios. Además, los desarrolladores pueden aprender a crear enlaces de imagen, lo que es útil para dirigir a los usuarios a otras páginas o secciones relevantes.</w:t>
                      </w:r>
                    </w:p>
                    <w:p w14:paraId="00D3A7A6" w14:textId="77777777" w:rsidR="007548E7" w:rsidRPr="007548E7" w:rsidRDefault="007548E7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</w:pPr>
                    </w:p>
                    <w:p w14:paraId="2510BC33" w14:textId="764BD24C" w:rsidR="00FB6E04" w:rsidRPr="00B26AEE" w:rsidRDefault="007548E7" w:rsidP="007548E7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548E7">
                        <w:rPr>
                          <w:rFonts w:ascii="Arial" w:hAnsi="Arial" w:cs="Arial"/>
                          <w:color w:val="444444"/>
                          <w:shd w:val="clear" w:color="auto" w:fill="FFFFFF"/>
                        </w:rPr>
                        <w:t>En general, los ejercicios para básicos con imágenes en HTML son una herramienta fundamental para los desarrolladores web que desean crear contenido visualmente atractivo y mejorar su habilidad en la inclusión de imágenes en sus páginas web. A través de estos ejercicios, los desarrolladores pueden mejorar su conocimiento y habilidades en HTML y crear páginas web más atractivas y accesibles.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B6F">
        <w:rPr>
          <w:lang w:val="en-US"/>
        </w:rPr>
        <w:t xml:space="preserve"> </w:t>
      </w:r>
    </w:p>
    <w:sectPr w:rsidR="00A8278D" w:rsidRPr="00A8278D" w:rsidSect="00BE4BEB">
      <w:headerReference w:type="default" r:id="rId10"/>
      <w:footerReference w:type="even" r:id="rId11"/>
      <w:footerReference w:type="default" r:id="rId12"/>
      <w:pgSz w:w="16838" w:h="11906" w:orient="landscape"/>
      <w:pgMar w:top="0" w:right="0" w:bottom="26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D8B2" w14:textId="77777777" w:rsidR="004F2836" w:rsidRDefault="004F2836">
      <w:r>
        <w:separator/>
      </w:r>
    </w:p>
  </w:endnote>
  <w:endnote w:type="continuationSeparator" w:id="0">
    <w:p w14:paraId="34CCBB78" w14:textId="77777777" w:rsidR="004F2836" w:rsidRDefault="004F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779" w14:textId="77777777" w:rsidR="004400AA" w:rsidRDefault="00CA1699">
    <w:pPr>
      <w:pStyle w:val="Piedepgina"/>
    </w:pPr>
    <w:r>
      <w:rPr>
        <w:rFonts w:ascii="Verdana" w:hAnsi="Verdana"/>
        <w:noProof/>
        <w:lang w:val="ru-RU" w:eastAsia="ru-RU"/>
      </w:rPr>
      <w:drawing>
        <wp:inline distT="0" distB="0" distL="0" distR="0" wp14:anchorId="49E3C97D" wp14:editId="42B58E43">
          <wp:extent cx="7543800" cy="2533650"/>
          <wp:effectExtent l="0" t="0" r="0" b="0"/>
          <wp:docPr id="1" name="Picture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53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lang w:val="ru-RU" w:eastAsia="ru-RU"/>
      </w:rPr>
      <w:drawing>
        <wp:inline distT="0" distB="0" distL="0" distR="0" wp14:anchorId="4A1F6F9D" wp14:editId="3309BA9E">
          <wp:extent cx="7448550" cy="7486650"/>
          <wp:effectExtent l="0" t="0" r="0" b="0"/>
          <wp:docPr id="2" name="Picture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748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0038A" w14:textId="77777777"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3E96" w14:textId="77777777" w:rsidR="004F2836" w:rsidRDefault="004F2836">
      <w:r>
        <w:separator/>
      </w:r>
    </w:p>
  </w:footnote>
  <w:footnote w:type="continuationSeparator" w:id="0">
    <w:p w14:paraId="27C5F56E" w14:textId="77777777" w:rsidR="004F2836" w:rsidRDefault="004F2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D555" w14:textId="77777777" w:rsidR="002D2E2F" w:rsidRPr="00B3059B" w:rsidRDefault="002D2E2F" w:rsidP="002D2E2F">
    <w:pPr>
      <w:pStyle w:val="Encabezado"/>
      <w:ind w:left="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753038"/>
    <w:multiLevelType w:val="hybridMultilevel"/>
    <w:tmpl w:val="8B722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95"/>
    <w:rsid w:val="00046D28"/>
    <w:rsid w:val="00051F11"/>
    <w:rsid w:val="00071781"/>
    <w:rsid w:val="000912B0"/>
    <w:rsid w:val="000A0B9C"/>
    <w:rsid w:val="000A0FDD"/>
    <w:rsid w:val="000B4C8D"/>
    <w:rsid w:val="000F2C46"/>
    <w:rsid w:val="0015167D"/>
    <w:rsid w:val="00170756"/>
    <w:rsid w:val="00170FDC"/>
    <w:rsid w:val="00195032"/>
    <w:rsid w:val="001A17BC"/>
    <w:rsid w:val="001A756D"/>
    <w:rsid w:val="001E4663"/>
    <w:rsid w:val="00217BE0"/>
    <w:rsid w:val="00223186"/>
    <w:rsid w:val="00277ADB"/>
    <w:rsid w:val="00281D99"/>
    <w:rsid w:val="00294D92"/>
    <w:rsid w:val="002A53D1"/>
    <w:rsid w:val="002B2992"/>
    <w:rsid w:val="002B7E47"/>
    <w:rsid w:val="002C522C"/>
    <w:rsid w:val="002D2E2F"/>
    <w:rsid w:val="002E0147"/>
    <w:rsid w:val="00305A69"/>
    <w:rsid w:val="003116D6"/>
    <w:rsid w:val="003221EA"/>
    <w:rsid w:val="003916FD"/>
    <w:rsid w:val="00396B16"/>
    <w:rsid w:val="003A1CB3"/>
    <w:rsid w:val="003A5EEA"/>
    <w:rsid w:val="003B2F99"/>
    <w:rsid w:val="003B56AE"/>
    <w:rsid w:val="003D0D48"/>
    <w:rsid w:val="003E4D97"/>
    <w:rsid w:val="003E7391"/>
    <w:rsid w:val="003F0D1D"/>
    <w:rsid w:val="003F320B"/>
    <w:rsid w:val="0041529B"/>
    <w:rsid w:val="00426CB4"/>
    <w:rsid w:val="004358E4"/>
    <w:rsid w:val="004400AA"/>
    <w:rsid w:val="00442141"/>
    <w:rsid w:val="00455F00"/>
    <w:rsid w:val="004729B7"/>
    <w:rsid w:val="004868A7"/>
    <w:rsid w:val="00494FED"/>
    <w:rsid w:val="004A178E"/>
    <w:rsid w:val="004A1BF1"/>
    <w:rsid w:val="004A61C2"/>
    <w:rsid w:val="004A73BF"/>
    <w:rsid w:val="004B1378"/>
    <w:rsid w:val="004C0013"/>
    <w:rsid w:val="004F2836"/>
    <w:rsid w:val="004F6FD5"/>
    <w:rsid w:val="005054D2"/>
    <w:rsid w:val="00526E4B"/>
    <w:rsid w:val="0057155B"/>
    <w:rsid w:val="00576B6C"/>
    <w:rsid w:val="00590D0F"/>
    <w:rsid w:val="00597E6A"/>
    <w:rsid w:val="005C488D"/>
    <w:rsid w:val="005D5995"/>
    <w:rsid w:val="005F7695"/>
    <w:rsid w:val="00613870"/>
    <w:rsid w:val="00620AD1"/>
    <w:rsid w:val="006363BE"/>
    <w:rsid w:val="0065314E"/>
    <w:rsid w:val="00664743"/>
    <w:rsid w:val="006720F4"/>
    <w:rsid w:val="00686001"/>
    <w:rsid w:val="006B053E"/>
    <w:rsid w:val="006C4E22"/>
    <w:rsid w:val="006D2BA9"/>
    <w:rsid w:val="006D2DEF"/>
    <w:rsid w:val="006D713D"/>
    <w:rsid w:val="006F4338"/>
    <w:rsid w:val="007004A0"/>
    <w:rsid w:val="00701EE9"/>
    <w:rsid w:val="00704AF0"/>
    <w:rsid w:val="00720B51"/>
    <w:rsid w:val="007367E0"/>
    <w:rsid w:val="00741A8F"/>
    <w:rsid w:val="00744007"/>
    <w:rsid w:val="0074696B"/>
    <w:rsid w:val="00752C71"/>
    <w:rsid w:val="007548E7"/>
    <w:rsid w:val="00765746"/>
    <w:rsid w:val="00766C80"/>
    <w:rsid w:val="00785EF6"/>
    <w:rsid w:val="00786F87"/>
    <w:rsid w:val="007B3D35"/>
    <w:rsid w:val="007B54AA"/>
    <w:rsid w:val="007C2FFD"/>
    <w:rsid w:val="007C493A"/>
    <w:rsid w:val="007D03D9"/>
    <w:rsid w:val="007D102E"/>
    <w:rsid w:val="007D465E"/>
    <w:rsid w:val="007D5AC1"/>
    <w:rsid w:val="007F1DD6"/>
    <w:rsid w:val="00804E90"/>
    <w:rsid w:val="00815DCC"/>
    <w:rsid w:val="008174E4"/>
    <w:rsid w:val="0082708D"/>
    <w:rsid w:val="0083278A"/>
    <w:rsid w:val="008415AF"/>
    <w:rsid w:val="00843430"/>
    <w:rsid w:val="00854B84"/>
    <w:rsid w:val="0086678C"/>
    <w:rsid w:val="00892EFF"/>
    <w:rsid w:val="008D5AE9"/>
    <w:rsid w:val="008F7978"/>
    <w:rsid w:val="00904EEF"/>
    <w:rsid w:val="0091032E"/>
    <w:rsid w:val="009106BB"/>
    <w:rsid w:val="00911927"/>
    <w:rsid w:val="00916CC1"/>
    <w:rsid w:val="00954EBD"/>
    <w:rsid w:val="00961B47"/>
    <w:rsid w:val="0098677E"/>
    <w:rsid w:val="0099024E"/>
    <w:rsid w:val="009C285F"/>
    <w:rsid w:val="009C3111"/>
    <w:rsid w:val="009E3D01"/>
    <w:rsid w:val="009E7710"/>
    <w:rsid w:val="00A12625"/>
    <w:rsid w:val="00A14358"/>
    <w:rsid w:val="00A37E8F"/>
    <w:rsid w:val="00A60299"/>
    <w:rsid w:val="00A61677"/>
    <w:rsid w:val="00A62F98"/>
    <w:rsid w:val="00A71629"/>
    <w:rsid w:val="00A80198"/>
    <w:rsid w:val="00A8278D"/>
    <w:rsid w:val="00AB7752"/>
    <w:rsid w:val="00AD257C"/>
    <w:rsid w:val="00AE2696"/>
    <w:rsid w:val="00AF7C94"/>
    <w:rsid w:val="00B26AEE"/>
    <w:rsid w:val="00B3059B"/>
    <w:rsid w:val="00B30918"/>
    <w:rsid w:val="00B50C86"/>
    <w:rsid w:val="00B54256"/>
    <w:rsid w:val="00B62F80"/>
    <w:rsid w:val="00B7042C"/>
    <w:rsid w:val="00B76A55"/>
    <w:rsid w:val="00B838B0"/>
    <w:rsid w:val="00B85E40"/>
    <w:rsid w:val="00BA1B7E"/>
    <w:rsid w:val="00BE34C5"/>
    <w:rsid w:val="00BE4BEB"/>
    <w:rsid w:val="00BE7B02"/>
    <w:rsid w:val="00C1688C"/>
    <w:rsid w:val="00C31C2F"/>
    <w:rsid w:val="00C32E84"/>
    <w:rsid w:val="00C36C8E"/>
    <w:rsid w:val="00C734F3"/>
    <w:rsid w:val="00C756A4"/>
    <w:rsid w:val="00C85598"/>
    <w:rsid w:val="00C875D7"/>
    <w:rsid w:val="00C90B6B"/>
    <w:rsid w:val="00C91FEE"/>
    <w:rsid w:val="00CA1699"/>
    <w:rsid w:val="00CA39BC"/>
    <w:rsid w:val="00CC60F6"/>
    <w:rsid w:val="00CD576B"/>
    <w:rsid w:val="00D145FA"/>
    <w:rsid w:val="00D278F8"/>
    <w:rsid w:val="00D445E4"/>
    <w:rsid w:val="00D45FA7"/>
    <w:rsid w:val="00D73E1C"/>
    <w:rsid w:val="00D82992"/>
    <w:rsid w:val="00DB0B59"/>
    <w:rsid w:val="00DD093B"/>
    <w:rsid w:val="00DE0E5B"/>
    <w:rsid w:val="00DE5A67"/>
    <w:rsid w:val="00DF2B07"/>
    <w:rsid w:val="00DF3B6F"/>
    <w:rsid w:val="00E0586D"/>
    <w:rsid w:val="00E51BF0"/>
    <w:rsid w:val="00E55666"/>
    <w:rsid w:val="00E75083"/>
    <w:rsid w:val="00E773B5"/>
    <w:rsid w:val="00EC5EF7"/>
    <w:rsid w:val="00EC6746"/>
    <w:rsid w:val="00EE2A43"/>
    <w:rsid w:val="00F0441F"/>
    <w:rsid w:val="00F1727F"/>
    <w:rsid w:val="00F254DF"/>
    <w:rsid w:val="00F33D54"/>
    <w:rsid w:val="00F3761F"/>
    <w:rsid w:val="00F406CE"/>
    <w:rsid w:val="00F72EF9"/>
    <w:rsid w:val="00F731CA"/>
    <w:rsid w:val="00F92C08"/>
    <w:rsid w:val="00FA3B2F"/>
    <w:rsid w:val="00FA549E"/>
    <w:rsid w:val="00FA7D5D"/>
    <w:rsid w:val="00FB435D"/>
    <w:rsid w:val="00FB6E04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59D347"/>
  <w15:docId w15:val="{9697980A-0D15-4D76-AF36-08B693D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ko-KR"/>
    </w:rPr>
  </w:style>
  <w:style w:type="paragraph" w:styleId="Ttulo1">
    <w:name w:val="heading 1"/>
    <w:basedOn w:val="Normal"/>
    <w:next w:val="Normal"/>
    <w:link w:val="Ttulo1Car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E26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526E4B"/>
    <w:rPr>
      <w:rFonts w:ascii="Verdana" w:hAnsi="Verdana"/>
      <w:color w:val="333333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74696B"/>
    <w:rPr>
      <w:rFonts w:ascii="Futura LT" w:hAnsi="Futura LT"/>
      <w:b w:val="0"/>
      <w:color w:val="AF0037"/>
      <w:sz w:val="56"/>
      <w:szCs w:val="56"/>
      <w:lang w:val="en-US"/>
    </w:rPr>
  </w:style>
  <w:style w:type="paragraph" w:customStyle="1" w:styleId="Mysubhead">
    <w:name w:val="My subhead"/>
    <w:basedOn w:val="MyHeadtitle"/>
    <w:rsid w:val="00526E4B"/>
    <w:rPr>
      <w:sz w:val="52"/>
    </w:rPr>
  </w:style>
  <w:style w:type="character" w:styleId="Nmerodepgina">
    <w:name w:val="page number"/>
    <w:basedOn w:val="Fuentedeprrafopredeter"/>
    <w:rsid w:val="00F0441F"/>
  </w:style>
  <w:style w:type="paragraph" w:customStyle="1" w:styleId="Style1">
    <w:name w:val="Style1"/>
    <w:basedOn w:val="MyHeadtitle"/>
    <w:rsid w:val="00C91FEE"/>
    <w:rPr>
      <w:sz w:val="160"/>
      <w:szCs w:val="160"/>
    </w:rPr>
  </w:style>
  <w:style w:type="character" w:customStyle="1" w:styleId="Ttulo1Car">
    <w:name w:val="Título 1 Car"/>
    <w:basedOn w:val="Fuentedeprrafopredeter"/>
    <w:link w:val="Ttulo1"/>
    <w:rsid w:val="00DF2B07"/>
    <w:rPr>
      <w:rFonts w:ascii="Arial" w:hAnsi="Arial" w:cs="Arial"/>
      <w:b/>
      <w:bCs/>
      <w:kern w:val="32"/>
      <w:sz w:val="32"/>
      <w:szCs w:val="32"/>
      <w:lang w:val="uk-UA" w:eastAsia="ko-KR"/>
    </w:rPr>
  </w:style>
  <w:style w:type="character" w:styleId="Mencinsinresolver">
    <w:name w:val="Unresolved Mention"/>
    <w:basedOn w:val="Fuentedeprrafopredeter"/>
    <w:uiPriority w:val="99"/>
    <w:semiHidden/>
    <w:unhideWhenUsed/>
    <w:rsid w:val="007C2FF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AE26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ko-KR"/>
    </w:rPr>
  </w:style>
  <w:style w:type="paragraph" w:customStyle="1" w:styleId="toctitle">
    <w:name w:val="toc_title"/>
    <w:basedOn w:val="Normal"/>
    <w:rsid w:val="00AE2696"/>
    <w:pPr>
      <w:spacing w:before="100" w:beforeAutospacing="1" w:after="100" w:afterAutospacing="1"/>
    </w:pPr>
    <w:rPr>
      <w:rFonts w:eastAsia="Times New Roman"/>
      <w:lang w:val="es-MX" w:eastAsia="es-MX"/>
    </w:rPr>
  </w:style>
  <w:style w:type="character" w:customStyle="1" w:styleId="toctoggle">
    <w:name w:val="toc_toggle"/>
    <w:basedOn w:val="Fuentedeprrafopredeter"/>
    <w:rsid w:val="00AE2696"/>
  </w:style>
  <w:style w:type="character" w:styleId="Textoennegrita">
    <w:name w:val="Strong"/>
    <w:basedOn w:val="Fuentedeprrafopredeter"/>
    <w:uiPriority w:val="22"/>
    <w:qFormat/>
    <w:rsid w:val="00AE26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2696"/>
    <w:pPr>
      <w:spacing w:before="100" w:beforeAutospacing="1" w:after="100" w:afterAutospacing="1"/>
    </w:pPr>
    <w:rPr>
      <w:rFonts w:eastAsia="Times New Roman"/>
      <w:lang w:val="es-MX" w:eastAsia="es-MX"/>
    </w:rPr>
  </w:style>
  <w:style w:type="table" w:styleId="Tablaconcuadrcula">
    <w:name w:val="Table Grid"/>
    <w:basedOn w:val="Tablanormal"/>
    <w:rsid w:val="00472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68600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F7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stor4513289/Html/tree/main/ejercicios%20HTML/Ejercicios%20U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stor4513289/Html/tree/main/ejercicios%20HTML/Ejercicios%20U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sto\Desktop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394</TotalTime>
  <Pages>4</Pages>
  <Words>7</Words>
  <Characters>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NESTOR DE LA CRUZ PEREGRINO</dc:creator>
  <cp:lastModifiedBy>NESTOR DE LA CRUZ PEREGRINO</cp:lastModifiedBy>
  <cp:revision>96</cp:revision>
  <dcterms:created xsi:type="dcterms:W3CDTF">2022-02-24T01:34:00Z</dcterms:created>
  <dcterms:modified xsi:type="dcterms:W3CDTF">2023-04-15T03:11:00Z</dcterms:modified>
</cp:coreProperties>
</file>